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D352EA">
        <w:tc>
          <w:tcPr>
            <w:tcW w:w="4000" w:type="pct"/>
            <w:vAlign w:val="bottom"/>
          </w:tcPr>
          <w:p w:rsidR="00D352EA" w:rsidRDefault="00855747">
            <w:pPr>
              <w:pStyle w:val="Name"/>
              <w:spacing w:after="60"/>
            </w:pPr>
            <w:r>
              <w:t>MyCo.com</w:t>
            </w:r>
          </w:p>
          <w:p w:rsidR="00D352EA" w:rsidRDefault="00855747">
            <w:pPr>
              <w:pStyle w:val="NoSpacing"/>
            </w:pPr>
            <w:r>
              <w:t xml:space="preserve">123 Main St. suite #213, Seattle, WA. 98001 </w:t>
            </w:r>
          </w:p>
        </w:tc>
        <w:tc>
          <w:tcPr>
            <w:tcW w:w="1000" w:type="pct"/>
            <w:vAlign w:val="bottom"/>
          </w:tcPr>
          <w:p w:rsidR="00D352EA" w:rsidRDefault="00D352EA">
            <w:pPr>
              <w:pStyle w:val="NoSpacing"/>
            </w:pPr>
          </w:p>
        </w:tc>
      </w:tr>
    </w:tbl>
    <w:p w:rsidR="00D352EA" w:rsidRDefault="00EA2A56">
      <w:pPr>
        <w:pStyle w:val="TableSpace"/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52EA" w:rsidRDefault="00EA2A56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r w:rsidR="00855747">
                              <w:rPr>
                                <w:rStyle w:val="Strong"/>
                              </w:rPr>
                              <w:t>100</w:t>
                            </w:r>
                            <w:r w:rsidR="009A7F1D">
                              <w:rPr>
                                <w:rStyle w:val="Strong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D352EA" w:rsidRDefault="00EA2A56">
                      <w:pPr>
                        <w:pStyle w:val="Title"/>
                      </w:pPr>
                      <w:r>
                        <w:t xml:space="preserve">Invoice </w:t>
                      </w:r>
                      <w:r w:rsidR="00855747">
                        <w:rPr>
                          <w:rStyle w:val="Strong"/>
                        </w:rPr>
                        <w:t>100</w:t>
                      </w:r>
                      <w:r w:rsidR="009A7F1D">
                        <w:rPr>
                          <w:rStyle w:val="Strong"/>
                        </w:rPr>
                        <w:t>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8"/>
        <w:gridCol w:w="3002"/>
        <w:gridCol w:w="3000"/>
      </w:tblGrid>
      <w:tr w:rsidR="009A7F1D">
        <w:tc>
          <w:tcPr>
            <w:tcW w:w="3072" w:type="dxa"/>
            <w:vAlign w:val="bottom"/>
          </w:tcPr>
          <w:p w:rsidR="00D352EA" w:rsidRDefault="00EA2A56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:rsidR="00D352EA" w:rsidRDefault="00EA2A56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:rsidR="00D352EA" w:rsidRDefault="00EA2A56">
            <w:pPr>
              <w:pStyle w:val="InvoiceHeading"/>
              <w:spacing w:after="60"/>
            </w:pPr>
            <w:r>
              <w:t>Ship To</w:t>
            </w:r>
          </w:p>
        </w:tc>
      </w:tr>
      <w:tr w:rsidR="009A7F1D">
        <w:sdt>
          <w:sdtPr>
            <w:id w:val="-1843920489"/>
            <w:placeholder>
              <w:docPart w:val="043E4881F8D54BF8BF24E84A201DB2E5"/>
            </w:placeholder>
            <w:date w:fullDate="2020-01-02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:rsidR="00D352EA" w:rsidRDefault="00855747">
                <w:pPr>
                  <w:pStyle w:val="NoSpacing"/>
                </w:pPr>
                <w:r>
                  <w:t>January 2, 2020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:rsidR="00D352EA" w:rsidRDefault="009A7F1D">
            <w:pPr>
              <w:pStyle w:val="NoSpacing"/>
            </w:pPr>
            <w:r>
              <w:t>Sue Jones</w:t>
            </w:r>
          </w:p>
          <w:p w:rsidR="00855747" w:rsidRDefault="001459DC">
            <w:pPr>
              <w:pStyle w:val="NoSpacing"/>
            </w:pPr>
            <w:r>
              <w:t>111</w:t>
            </w:r>
            <w:r w:rsidR="00855747">
              <w:t xml:space="preserve"> </w:t>
            </w:r>
            <w:r>
              <w:t>2</w:t>
            </w:r>
            <w:r w:rsidRPr="001459DC">
              <w:rPr>
                <w:vertAlign w:val="superscript"/>
              </w:rPr>
              <w:t>nd</w:t>
            </w:r>
            <w:r>
              <w:t xml:space="preserve"> Ave.</w:t>
            </w:r>
          </w:p>
          <w:p w:rsidR="00855747" w:rsidRDefault="001459DC">
            <w:pPr>
              <w:pStyle w:val="NoSpacing"/>
            </w:pPr>
            <w:r>
              <w:t>Kirkland</w:t>
            </w:r>
            <w:r w:rsidR="00855747">
              <w:t>, WA</w:t>
            </w:r>
          </w:p>
          <w:p w:rsidR="00855747" w:rsidRDefault="00855747">
            <w:pPr>
              <w:pStyle w:val="NoSpacing"/>
            </w:pPr>
            <w:r>
              <w:t>980</w:t>
            </w:r>
            <w:r w:rsidR="001459DC">
              <w:t>33</w:t>
            </w:r>
          </w:p>
        </w:tc>
        <w:tc>
          <w:tcPr>
            <w:tcW w:w="3072" w:type="dxa"/>
            <w:tcMar>
              <w:bottom w:w="360" w:type="dxa"/>
            </w:tcMar>
          </w:tcPr>
          <w:p w:rsidR="00D352EA" w:rsidRDefault="00EA2A56">
            <w:pPr>
              <w:pStyle w:val="NoSpacing"/>
            </w:pPr>
            <w:sdt>
              <w:sdtPr>
                <w:id w:val="-786579127"/>
                <w:placeholder>
                  <w:docPart w:val="30F63858B561468DBC9D3652FEF0BAB2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Same as recipient</w:t>
                </w:r>
              </w:sdtContent>
            </w:sdt>
          </w:p>
        </w:tc>
      </w:tr>
    </w:tbl>
    <w:p w:rsidR="00D352EA" w:rsidRDefault="00EA2A56">
      <w:pPr>
        <w:pStyle w:val="InvoiceHeading"/>
      </w:pPr>
      <w:r>
        <w:t>Instructions</w:t>
      </w:r>
    </w:p>
    <w:p w:rsidR="00D352EA" w:rsidRDefault="00855747">
      <w:pPr>
        <w:pStyle w:val="InvoiceText"/>
      </w:pPr>
      <w:r>
        <w:t>Payment due on receipt of invoice.</w:t>
      </w:r>
    </w:p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D352EA" w:rsidTr="00D352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:rsidR="00D352EA" w:rsidRDefault="00EA2A56">
            <w:r>
              <w:t>Quantity</w:t>
            </w:r>
          </w:p>
        </w:tc>
        <w:tc>
          <w:tcPr>
            <w:tcW w:w="1764" w:type="pct"/>
          </w:tcPr>
          <w:p w:rsidR="00D352EA" w:rsidRDefault="00EA2A56">
            <w:r>
              <w:t>Description</w:t>
            </w:r>
          </w:p>
        </w:tc>
        <w:tc>
          <w:tcPr>
            <w:tcW w:w="1298" w:type="pct"/>
          </w:tcPr>
          <w:p w:rsidR="00D352EA" w:rsidRDefault="00EA2A56">
            <w:pPr>
              <w:jc w:val="right"/>
            </w:pPr>
            <w:r>
              <w:t>Unit Price</w:t>
            </w:r>
          </w:p>
        </w:tc>
        <w:tc>
          <w:tcPr>
            <w:tcW w:w="1297" w:type="pct"/>
          </w:tcPr>
          <w:p w:rsidR="00D352EA" w:rsidRDefault="00EA2A56">
            <w:pPr>
              <w:jc w:val="right"/>
            </w:pPr>
            <w:r>
              <w:t>Total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1459DC">
            <w:r>
              <w:t>2</w:t>
            </w:r>
          </w:p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855747">
            <w:r>
              <w:t>Product A</w:t>
            </w:r>
          </w:p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855747">
            <w:pPr>
              <w:jc w:val="right"/>
            </w:pPr>
            <w:r>
              <w:t>9.99</w:t>
            </w:r>
            <w:r w:rsidR="001459DC">
              <w:t xml:space="preserve"> (-.99 discount)</w:t>
            </w: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:rsidR="00D352EA" w:rsidRDefault="001459DC">
            <w:pPr>
              <w:jc w:val="right"/>
            </w:pPr>
            <w:r>
              <w:t>18.00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:rsidR="00D352EA" w:rsidRDefault="001459DC">
            <w:r>
              <w:t>3</w:t>
            </w:r>
          </w:p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:rsidR="00D352EA" w:rsidRDefault="00855747">
            <w:r>
              <w:t xml:space="preserve">Product </w:t>
            </w:r>
            <w:r w:rsidR="001459DC">
              <w:t>B</w:t>
            </w:r>
          </w:p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:rsidR="00D352EA" w:rsidRDefault="001459DC">
            <w:pPr>
              <w:jc w:val="right"/>
            </w:pPr>
            <w:r>
              <w:t>10</w:t>
            </w:r>
            <w:r w:rsidR="00855747">
              <w:t>.00</w:t>
            </w: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:rsidR="00D352EA" w:rsidRDefault="001459DC">
            <w:pPr>
              <w:jc w:val="right"/>
            </w:pPr>
            <w:r>
              <w:t>30</w:t>
            </w:r>
            <w:r w:rsidR="00855747">
              <w:t>.00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D352EA">
            <w:pPr>
              <w:jc w:val="right"/>
            </w:pPr>
          </w:p>
        </w:tc>
        <w:tc>
          <w:tcPr>
            <w:tcW w:w="1297" w:type="pct"/>
          </w:tcPr>
          <w:p w:rsidR="00D352EA" w:rsidRDefault="00D352EA">
            <w:pPr>
              <w:jc w:val="right"/>
            </w:pP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EA2A56">
            <w:pPr>
              <w:jc w:val="right"/>
            </w:pPr>
            <w:r>
              <w:t>Subtotal</w:t>
            </w:r>
          </w:p>
        </w:tc>
        <w:tc>
          <w:tcPr>
            <w:tcW w:w="1297" w:type="pct"/>
          </w:tcPr>
          <w:p w:rsidR="00D352EA" w:rsidRDefault="001459DC">
            <w:pPr>
              <w:jc w:val="right"/>
            </w:pPr>
            <w:r>
              <w:t>48.00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</w:tcPr>
          <w:p w:rsidR="00D352EA" w:rsidRDefault="00D352EA"/>
        </w:tc>
        <w:tc>
          <w:tcPr>
            <w:tcW w:w="1764" w:type="pct"/>
          </w:tcPr>
          <w:p w:rsidR="00D352EA" w:rsidRDefault="00D352EA"/>
        </w:tc>
        <w:tc>
          <w:tcPr>
            <w:tcW w:w="1298" w:type="pct"/>
          </w:tcPr>
          <w:p w:rsidR="00D352EA" w:rsidRDefault="00EA2A56">
            <w:pPr>
              <w:jc w:val="right"/>
            </w:pPr>
            <w:r>
              <w:t>Sales Tax</w:t>
            </w:r>
          </w:p>
        </w:tc>
        <w:tc>
          <w:tcPr>
            <w:tcW w:w="1297" w:type="pct"/>
          </w:tcPr>
          <w:p w:rsidR="00D352EA" w:rsidRDefault="001459DC">
            <w:pPr>
              <w:jc w:val="right"/>
            </w:pPr>
            <w:r>
              <w:t>4.80</w:t>
            </w:r>
          </w:p>
        </w:tc>
      </w:tr>
      <w:tr w:rsidR="00D352EA" w:rsidTr="00D352EA">
        <w:trPr>
          <w:trHeight w:val="360"/>
        </w:trPr>
        <w:tc>
          <w:tcPr>
            <w:tcW w:w="641" w:type="pct"/>
            <w:tcBorders>
              <w:bottom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764" w:type="pct"/>
            <w:tcBorders>
              <w:bottom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298" w:type="pct"/>
            <w:tcBorders>
              <w:bottom w:val="single" w:sz="4" w:space="0" w:color="F79595" w:themeColor="accent1" w:themeTint="99"/>
            </w:tcBorders>
          </w:tcPr>
          <w:p w:rsidR="00D352EA" w:rsidRDefault="00EA2A56">
            <w:pPr>
              <w:jc w:val="right"/>
            </w:pPr>
            <w:r>
              <w:t>Shipping &amp; Handling</w:t>
            </w:r>
          </w:p>
        </w:tc>
        <w:tc>
          <w:tcPr>
            <w:tcW w:w="1297" w:type="pct"/>
            <w:tcBorders>
              <w:bottom w:val="single" w:sz="4" w:space="0" w:color="F79595" w:themeColor="accent1" w:themeTint="99"/>
            </w:tcBorders>
          </w:tcPr>
          <w:p w:rsidR="00D352EA" w:rsidRDefault="00855747">
            <w:pPr>
              <w:jc w:val="right"/>
            </w:pPr>
            <w:r>
              <w:t>2.00</w:t>
            </w:r>
          </w:p>
        </w:tc>
      </w:tr>
      <w:tr w:rsidR="00D352EA" w:rsidTr="00D352EA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:rsidR="00D352EA" w:rsidRDefault="00D352EA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:rsidR="00D352EA" w:rsidRDefault="00EA2A56">
            <w:r>
              <w:t xml:space="preserve">Total Due By </w:t>
            </w:r>
            <w:sdt>
              <w:sdtPr>
                <w:id w:val="826634738"/>
                <w:placeholder>
                  <w:docPart w:val="D267A94B798B40BFACE17352F8B3D6A8"/>
                </w:placeholder>
                <w:date w:fullDate="2020-01-02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2D2007">
                  <w:t>1.2.2020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:rsidR="00D352EA" w:rsidRDefault="001459DC">
            <w:r>
              <w:t>54.80</w:t>
            </w:r>
          </w:p>
        </w:tc>
      </w:tr>
    </w:tbl>
    <w:p w:rsidR="00D352EA" w:rsidRDefault="00EA2A56">
      <w:pPr>
        <w:pStyle w:val="Closing"/>
      </w:pPr>
      <w:bookmarkStart w:id="0" w:name="_GoBack"/>
      <w:bookmarkEnd w:id="0"/>
      <w:r>
        <w:t>Thank you for your business!</w:t>
      </w:r>
    </w:p>
    <w:sectPr w:rsidR="00D352EA">
      <w:footerReference w:type="default" r:id="rId8"/>
      <w:footerReference w:type="first" r:id="rId9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2A56" w:rsidRDefault="00EA2A56">
      <w:pPr>
        <w:spacing w:before="0" w:after="0"/>
      </w:pPr>
      <w:r>
        <w:separator/>
      </w:r>
    </w:p>
  </w:endnote>
  <w:endnote w:type="continuationSeparator" w:id="0">
    <w:p w:rsidR="00EA2A56" w:rsidRDefault="00EA2A56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52EA" w:rsidRDefault="00EA2A56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450BA6"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D352EA">
      <w:trPr>
        <w:jc w:val="center"/>
      </w:trPr>
      <w:tc>
        <w:tcPr>
          <w:tcW w:w="1665" w:type="pct"/>
          <w:vAlign w:val="center"/>
        </w:tcPr>
        <w:p w:rsidR="00D352EA" w:rsidRDefault="00EA2A56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</w:t>
          </w:r>
          <w:r w:rsidR="00855747">
            <w:t>206-999-1122</w:t>
          </w:r>
        </w:p>
      </w:tc>
      <w:tc>
        <w:tcPr>
          <w:tcW w:w="3335" w:type="pct"/>
          <w:vAlign w:val="center"/>
        </w:tcPr>
        <w:p w:rsidR="00D352EA" w:rsidRDefault="00EA2A56">
          <w:pPr>
            <w:pStyle w:val="Footer"/>
          </w:pPr>
          <w:r>
            <w:rPr>
              <w:rStyle w:val="ContactHeading"/>
            </w:rPr>
            <w:t xml:space="preserve">Email: </w:t>
          </w:r>
          <w:hyperlink r:id="rId1" w:history="1">
            <w:r w:rsidR="00855747" w:rsidRPr="007869C8">
              <w:rPr>
                <w:rStyle w:val="Hyperlink"/>
              </w:rPr>
              <w:t>Acct@MyCo.com</w:t>
            </w:r>
          </w:hyperlink>
        </w:p>
      </w:tc>
    </w:tr>
    <w:tr w:rsidR="00D352EA">
      <w:trPr>
        <w:jc w:val="center"/>
      </w:trPr>
      <w:tc>
        <w:tcPr>
          <w:tcW w:w="1665" w:type="pct"/>
          <w:vAlign w:val="center"/>
        </w:tcPr>
        <w:p w:rsidR="00D352EA" w:rsidRDefault="00EA2A56">
          <w:pPr>
            <w:pStyle w:val="Footer"/>
          </w:pPr>
          <w:r>
            <w:rPr>
              <w:rStyle w:val="ContactHeading"/>
            </w:rPr>
            <w:t xml:space="preserve">Fax: </w:t>
          </w:r>
          <w:r w:rsidR="00855747">
            <w:t>206-999-9999</w:t>
          </w:r>
        </w:p>
      </w:tc>
      <w:tc>
        <w:tcPr>
          <w:tcW w:w="3335" w:type="pct"/>
          <w:vAlign w:val="center"/>
        </w:tcPr>
        <w:p w:rsidR="00D352EA" w:rsidRDefault="00EA2A56">
          <w:pPr>
            <w:pStyle w:val="Footer"/>
          </w:pPr>
          <w:r>
            <w:rPr>
              <w:rStyle w:val="ContactHeading"/>
            </w:rPr>
            <w:t>Web:</w:t>
          </w:r>
          <w:r w:rsidR="00855747">
            <w:t xml:space="preserve"> www.MyCo.com</w:t>
          </w:r>
        </w:p>
      </w:tc>
    </w:tr>
  </w:tbl>
  <w:p w:rsidR="00D352EA" w:rsidRDefault="00D352EA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2A56" w:rsidRDefault="00EA2A56">
      <w:pPr>
        <w:spacing w:before="0" w:after="0"/>
      </w:pPr>
      <w:r>
        <w:separator/>
      </w:r>
    </w:p>
  </w:footnote>
  <w:footnote w:type="continuationSeparator" w:id="0">
    <w:p w:rsidR="00EA2A56" w:rsidRDefault="00EA2A56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47"/>
    <w:rsid w:val="001459DC"/>
    <w:rsid w:val="002D2007"/>
    <w:rsid w:val="00450BA6"/>
    <w:rsid w:val="00855747"/>
    <w:rsid w:val="009049FE"/>
    <w:rsid w:val="009A7F1D"/>
    <w:rsid w:val="00D352EA"/>
    <w:rsid w:val="00EA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D2388E"/>
  <w15:chartTrackingRefBased/>
  <w15:docId w15:val="{00DBC5D6-51A2-4F8A-912C-10AAD8BC8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  <w:style w:type="character" w:styleId="Hyperlink">
    <w:name w:val="Hyperlink"/>
    <w:basedOn w:val="DefaultParagraphFont"/>
    <w:uiPriority w:val="99"/>
    <w:unhideWhenUsed/>
    <w:rsid w:val="00855747"/>
    <w:rPr>
      <w:color w:val="4C483D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7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cct@MyCo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da\AppData\Roaming\Microsoft\Templates\Invoice%20(Red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3E4881F8D54BF8BF24E84A201DB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40BB2E-F665-4225-9A33-516FDA4F6C8A}"/>
      </w:docPartPr>
      <w:docPartBody>
        <w:p w:rsidR="00000000" w:rsidRDefault="00900A85">
          <w:pPr>
            <w:pStyle w:val="043E4881F8D54BF8BF24E84A201DB2E5"/>
          </w:pPr>
          <w:r>
            <w:t>[Click to select date]</w:t>
          </w:r>
        </w:p>
      </w:docPartBody>
    </w:docPart>
    <w:docPart>
      <w:docPartPr>
        <w:name w:val="30F63858B561468DBC9D3652FEF0BA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BD4B-33AC-4DDF-9F91-7BCEDBB534AE}"/>
      </w:docPartPr>
      <w:docPartBody>
        <w:p w:rsidR="00000000" w:rsidRDefault="00900A85">
          <w:pPr>
            <w:pStyle w:val="30F63858B561468DBC9D3652FEF0BAB2"/>
          </w:pPr>
          <w:r>
            <w:t>Same as recipient</w:t>
          </w:r>
        </w:p>
      </w:docPartBody>
    </w:docPart>
    <w:docPart>
      <w:docPartPr>
        <w:name w:val="D267A94B798B40BFACE17352F8B3D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E185B9-0540-4C63-9E0B-2504D4AE9A22}"/>
      </w:docPartPr>
      <w:docPartBody>
        <w:p w:rsidR="00000000" w:rsidRDefault="00900A85">
          <w:pPr>
            <w:pStyle w:val="D267A94B798B40BFACE17352F8B3D6A8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A85"/>
    <w:rsid w:val="0090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F27F0F63EC491D8F67D568147EA768">
    <w:name w:val="40F27F0F63EC491D8F67D568147EA768"/>
  </w:style>
  <w:style w:type="paragraph" w:customStyle="1" w:styleId="17B2CD105736411F81F18F757ABF9EE8">
    <w:name w:val="17B2CD105736411F81F18F757ABF9EE8"/>
  </w:style>
  <w:style w:type="paragraph" w:customStyle="1" w:styleId="043E4881F8D54BF8BF24E84A201DB2E5">
    <w:name w:val="043E4881F8D54BF8BF24E84A201DB2E5"/>
  </w:style>
  <w:style w:type="paragraph" w:customStyle="1" w:styleId="F7C8370454FF47B8A7FECCD8B8A15B54">
    <w:name w:val="F7C8370454FF47B8A7FECCD8B8A15B54"/>
  </w:style>
  <w:style w:type="paragraph" w:customStyle="1" w:styleId="30F63858B561468DBC9D3652FEF0BAB2">
    <w:name w:val="30F63858B561468DBC9D3652FEF0BAB2"/>
  </w:style>
  <w:style w:type="paragraph" w:customStyle="1" w:styleId="A75A62CF6E624E4B86CD8C51194E7779">
    <w:name w:val="A75A62CF6E624E4B86CD8C51194E7779"/>
  </w:style>
  <w:style w:type="paragraph" w:customStyle="1" w:styleId="D267A94B798B40BFACE17352F8B3D6A8">
    <w:name w:val="D267A94B798B40BFACE17352F8B3D6A8"/>
  </w:style>
  <w:style w:type="character" w:styleId="Strong">
    <w:name w:val="Strong"/>
    <w:basedOn w:val="DefaultParagraphFont"/>
    <w:uiPriority w:val="22"/>
    <w:qFormat/>
    <w:rPr>
      <w:b w:val="0"/>
      <w:bCs w:val="0"/>
      <w:color w:val="4472C4" w:themeColor="accent1"/>
    </w:rPr>
  </w:style>
  <w:style w:type="paragraph" w:customStyle="1" w:styleId="CF1E302E795D4627976961F481EBB868">
    <w:name w:val="CF1E302E795D4627976961F481EBB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90FF66-5D64-4E75-AEFA-C29B3F572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Randal Root</dc:creator>
  <cp:keywords/>
  <cp:lastModifiedBy>Randal Root</cp:lastModifiedBy>
  <cp:revision>4</cp:revision>
  <dcterms:created xsi:type="dcterms:W3CDTF">2017-09-12T19:15:00Z</dcterms:created>
  <dcterms:modified xsi:type="dcterms:W3CDTF">2017-09-12T19:19:00Z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TC029014899991</vt:lpwstr>
  </property>
</Properties>
</file>